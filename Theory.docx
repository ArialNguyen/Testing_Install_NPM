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04E1" w14:textId="448F932A" w:rsidR="00306122" w:rsidRDefault="00306122" w:rsidP="00306122">
      <w:pPr>
        <w:pStyle w:val="Nidungvnbn"/>
        <w:jc w:val="center"/>
      </w:pPr>
      <w:r>
        <w:t xml:space="preserve">Node fileName.js </w:t>
      </w:r>
    </w:p>
    <w:p w14:paraId="71B4A0F4" w14:textId="5C791D1F" w:rsidR="007E7FF7" w:rsidRDefault="00306122" w:rsidP="00306122">
      <w:pPr>
        <w:pStyle w:val="Chng"/>
        <w:jc w:val="center"/>
      </w:pPr>
      <w:r>
        <w:t>Module (Global variable)</w:t>
      </w:r>
    </w:p>
    <w:p w14:paraId="2FFC3059" w14:textId="080A998F" w:rsidR="00306122" w:rsidRDefault="00306122" w:rsidP="00306122">
      <w:pPr>
        <w:pStyle w:val="Nidungvnbn"/>
      </w:pPr>
      <w:r>
        <w:t xml:space="preserve">Module là 1 đối tượng lưu trữ những biến global (path, exports, file name, …). Nhưng ĐẶC BIỆT là </w:t>
      </w:r>
      <w:r w:rsidRPr="00306122">
        <w:rPr>
          <w:b/>
          <w:bCs/>
          <w:highlight w:val="yellow"/>
        </w:rPr>
        <w:t>exports</w:t>
      </w:r>
      <w:r>
        <w:rPr>
          <w:b/>
          <w:bCs/>
        </w:rPr>
        <w:t xml:space="preserve">. </w:t>
      </w:r>
    </w:p>
    <w:p w14:paraId="19B1C3FD" w14:textId="279F8BF8" w:rsidR="00306122" w:rsidRDefault="00306122" w:rsidP="00306122">
      <w:pPr>
        <w:pStyle w:val="Nidungvnbn"/>
      </w:pPr>
      <w:r>
        <w:t>O</w:t>
      </w:r>
      <w:r>
        <w:t>bject</w:t>
      </w:r>
      <w:r>
        <w:t xml:space="preserve"> exports là attribute của Module Object. Nó </w:t>
      </w:r>
      <w:r w:rsidRPr="00306122">
        <w:rPr>
          <w:highlight w:val="yellow"/>
        </w:rPr>
        <w:t>lưu trữ</w:t>
      </w:r>
      <w:r>
        <w:t xml:space="preserve"> những biến được truyền vào</w:t>
      </w:r>
      <w:r w:rsidR="008D1430">
        <w:t>(dưới dạng object)</w:t>
      </w:r>
      <w:r>
        <w:t xml:space="preserve"> như 1 thể hiện của Biến GLOBAL. Nó được tạo khi run 1 file js mà trong file đó attribute exports được truyền vào tham số. Và ở file cần biến (Global – not exactly) exports đó sẽ phải require(‘./filename’).  </w:t>
      </w:r>
    </w:p>
    <w:p w14:paraId="5A1CE390" w14:textId="77777777" w:rsidR="008D1430" w:rsidRDefault="008D1430" w:rsidP="008D1430">
      <w:pPr>
        <w:pStyle w:val="Nidungvnbn"/>
        <w:keepNext/>
        <w:ind w:hanging="90"/>
      </w:pPr>
      <w:r w:rsidRPr="008D1430">
        <w:rPr>
          <w:noProof/>
        </w:rPr>
        <w:drawing>
          <wp:inline distT="0" distB="0" distL="0" distR="0" wp14:anchorId="309DB419" wp14:editId="376BAF0E">
            <wp:extent cx="5791835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90E33" w14:textId="2BAC6DE9" w:rsidR="008D1430" w:rsidRPr="008D1430" w:rsidRDefault="008D1430" w:rsidP="008D1430">
      <w:pPr>
        <w:pStyle w:val="Caption"/>
        <w:rPr>
          <w:i/>
          <w:iCs/>
        </w:rPr>
      </w:pPr>
      <w:r w:rsidRPr="008D1430">
        <w:rPr>
          <w:i/>
          <w:iCs/>
        </w:rPr>
        <w:t xml:space="preserve">Ví dụ: </w:t>
      </w:r>
      <w:r w:rsidRPr="008D1430">
        <w:rPr>
          <w:i/>
          <w:iCs/>
          <w:noProof/>
        </w:rPr>
        <w:t>Đây là cách truyền biến giữa các file</w:t>
      </w:r>
    </w:p>
    <w:p w14:paraId="4E056E29" w14:textId="1CC86DC6" w:rsidR="008D1430" w:rsidRDefault="007C413A" w:rsidP="008D1430">
      <w:pPr>
        <w:pStyle w:val="Nidungvnbn"/>
        <w:ind w:hanging="90"/>
      </w:pPr>
      <w:r>
        <w:t xml:space="preserve">Syntax </w:t>
      </w:r>
      <w:r w:rsidR="009C7FF9">
        <w:t>creates</w:t>
      </w:r>
      <w:r>
        <w:t xml:space="preserve"> exports clearer: </w:t>
      </w:r>
    </w:p>
    <w:p w14:paraId="2A9D5E1C" w14:textId="4886E622" w:rsidR="007C413A" w:rsidRPr="007C413A" w:rsidRDefault="007C413A" w:rsidP="007C413A">
      <w:pPr>
        <w:shd w:val="clear" w:color="auto" w:fill="282A36"/>
        <w:spacing w:line="285" w:lineRule="atLeast"/>
        <w:rPr>
          <w:rFonts w:ascii="Consolas" w:hAnsi="Consolas"/>
          <w:color w:val="F8F8F2"/>
          <w:sz w:val="26"/>
          <w:szCs w:val="26"/>
        </w:rPr>
      </w:pPr>
      <w:r>
        <w:rPr>
          <w:rFonts w:ascii="Consolas" w:hAnsi="Consolas"/>
          <w:i/>
          <w:iCs/>
          <w:color w:val="8BE9FD"/>
          <w:sz w:val="26"/>
          <w:szCs w:val="26"/>
        </w:rPr>
        <w:tab/>
      </w:r>
      <w:r w:rsidRPr="007C413A">
        <w:rPr>
          <w:rFonts w:ascii="Consolas" w:hAnsi="Consolas"/>
          <w:i/>
          <w:iCs/>
          <w:color w:val="8BE9FD"/>
          <w:sz w:val="26"/>
          <w:szCs w:val="26"/>
        </w:rPr>
        <w:t>module</w:t>
      </w:r>
      <w:r w:rsidRPr="007C413A">
        <w:rPr>
          <w:rFonts w:ascii="Consolas" w:hAnsi="Consolas"/>
          <w:color w:val="F8F8F2"/>
          <w:sz w:val="26"/>
          <w:szCs w:val="26"/>
        </w:rPr>
        <w:t>.</w:t>
      </w:r>
      <w:r w:rsidRPr="007C413A">
        <w:rPr>
          <w:rFonts w:ascii="Consolas" w:hAnsi="Consolas"/>
          <w:i/>
          <w:iCs/>
          <w:color w:val="8BE9FD"/>
          <w:sz w:val="26"/>
          <w:szCs w:val="26"/>
        </w:rPr>
        <w:t>exports</w:t>
      </w:r>
      <w:r w:rsidRPr="007C413A">
        <w:rPr>
          <w:rFonts w:ascii="Consolas" w:hAnsi="Consolas"/>
          <w:color w:val="F8F8F2"/>
          <w:sz w:val="26"/>
          <w:szCs w:val="26"/>
        </w:rPr>
        <w:t xml:space="preserve">.person </w:t>
      </w:r>
      <w:r w:rsidRPr="007C413A">
        <w:rPr>
          <w:rFonts w:ascii="Consolas" w:hAnsi="Consolas"/>
          <w:color w:val="FF79C6"/>
          <w:sz w:val="26"/>
          <w:szCs w:val="26"/>
        </w:rPr>
        <w:t>=</w:t>
      </w:r>
      <w:r w:rsidRPr="007C413A">
        <w:rPr>
          <w:rFonts w:ascii="Consolas" w:hAnsi="Consolas"/>
          <w:color w:val="F8F8F2"/>
          <w:sz w:val="26"/>
          <w:szCs w:val="26"/>
        </w:rPr>
        <w:t xml:space="preserve"> {name</w:t>
      </w:r>
      <w:r w:rsidRPr="007C413A">
        <w:rPr>
          <w:rFonts w:ascii="Consolas" w:hAnsi="Consolas"/>
          <w:color w:val="FF79C6"/>
          <w:sz w:val="26"/>
          <w:szCs w:val="26"/>
        </w:rPr>
        <w:t>:</w:t>
      </w:r>
      <w:r w:rsidRPr="007C413A">
        <w:rPr>
          <w:rFonts w:ascii="Consolas" w:hAnsi="Consolas"/>
          <w:color w:val="F8F8F2"/>
          <w:sz w:val="26"/>
          <w:szCs w:val="26"/>
        </w:rPr>
        <w:t xml:space="preserve"> </w:t>
      </w:r>
      <w:r w:rsidRPr="007C413A">
        <w:rPr>
          <w:rFonts w:ascii="Consolas" w:hAnsi="Consolas"/>
          <w:color w:val="E9F284"/>
          <w:sz w:val="26"/>
          <w:szCs w:val="26"/>
        </w:rPr>
        <w:t>"</w:t>
      </w:r>
      <w:r w:rsidRPr="007C413A">
        <w:rPr>
          <w:rFonts w:ascii="Consolas" w:hAnsi="Consolas"/>
          <w:color w:val="F1FA8C"/>
          <w:sz w:val="26"/>
          <w:szCs w:val="26"/>
        </w:rPr>
        <w:t>hung</w:t>
      </w:r>
      <w:r w:rsidRPr="007C413A">
        <w:rPr>
          <w:rFonts w:ascii="Consolas" w:hAnsi="Consolas"/>
          <w:color w:val="E9F284"/>
          <w:sz w:val="26"/>
          <w:szCs w:val="26"/>
        </w:rPr>
        <w:t>"</w:t>
      </w:r>
      <w:r w:rsidRPr="007C413A">
        <w:rPr>
          <w:rFonts w:ascii="Consolas" w:hAnsi="Consolas"/>
          <w:color w:val="F8F8F2"/>
          <w:sz w:val="26"/>
          <w:szCs w:val="26"/>
        </w:rPr>
        <w:t>, test</w:t>
      </w:r>
      <w:r w:rsidRPr="007C413A">
        <w:rPr>
          <w:rFonts w:ascii="Consolas" w:hAnsi="Consolas"/>
          <w:color w:val="FF79C6"/>
          <w:sz w:val="26"/>
          <w:szCs w:val="26"/>
        </w:rPr>
        <w:t>:</w:t>
      </w:r>
      <w:r w:rsidRPr="007C413A">
        <w:rPr>
          <w:rFonts w:ascii="Consolas" w:hAnsi="Consolas"/>
          <w:color w:val="F8F8F2"/>
          <w:sz w:val="26"/>
          <w:szCs w:val="26"/>
        </w:rPr>
        <w:t xml:space="preserve"> </w:t>
      </w:r>
      <w:r w:rsidRPr="007C413A">
        <w:rPr>
          <w:rFonts w:ascii="Consolas" w:hAnsi="Consolas"/>
          <w:color w:val="E9F284"/>
          <w:sz w:val="26"/>
          <w:szCs w:val="26"/>
        </w:rPr>
        <w:t>'</w:t>
      </w:r>
      <w:r w:rsidRPr="007C413A">
        <w:rPr>
          <w:rFonts w:ascii="Consolas" w:hAnsi="Consolas"/>
          <w:color w:val="F1FA8C"/>
          <w:sz w:val="26"/>
          <w:szCs w:val="26"/>
        </w:rPr>
        <w:t>a</w:t>
      </w:r>
      <w:r w:rsidRPr="007C413A">
        <w:rPr>
          <w:rFonts w:ascii="Consolas" w:hAnsi="Consolas"/>
          <w:color w:val="E9F284"/>
          <w:sz w:val="26"/>
          <w:szCs w:val="26"/>
        </w:rPr>
        <w:t>'</w:t>
      </w:r>
      <w:r w:rsidRPr="007C413A">
        <w:rPr>
          <w:rFonts w:ascii="Consolas" w:hAnsi="Consolas"/>
          <w:color w:val="F8F8F2"/>
          <w:sz w:val="26"/>
          <w:szCs w:val="26"/>
        </w:rPr>
        <w:t>}</w:t>
      </w:r>
      <w:r>
        <w:rPr>
          <w:rFonts w:ascii="Consolas" w:hAnsi="Consolas"/>
          <w:color w:val="F8F8F2"/>
          <w:sz w:val="26"/>
          <w:szCs w:val="26"/>
        </w:rPr>
        <w:tab/>
      </w:r>
      <w:r w:rsidRPr="007C413A">
        <w:rPr>
          <w:rFonts w:ascii="Consolas" w:hAnsi="Consolas"/>
          <w:i/>
          <w:iCs/>
          <w:color w:val="8BE9FD"/>
          <w:sz w:val="26"/>
          <w:szCs w:val="26"/>
        </w:rPr>
        <w:t>module</w:t>
      </w:r>
      <w:r w:rsidRPr="007C413A">
        <w:rPr>
          <w:rFonts w:ascii="Consolas" w:hAnsi="Consolas"/>
          <w:color w:val="F8F8F2"/>
          <w:sz w:val="26"/>
          <w:szCs w:val="26"/>
        </w:rPr>
        <w:t>.</w:t>
      </w:r>
      <w:r w:rsidRPr="007C413A">
        <w:rPr>
          <w:rFonts w:ascii="Consolas" w:hAnsi="Consolas"/>
          <w:i/>
          <w:iCs/>
          <w:color w:val="8BE9FD"/>
          <w:sz w:val="26"/>
          <w:szCs w:val="26"/>
        </w:rPr>
        <w:t>exports</w:t>
      </w:r>
      <w:r w:rsidRPr="007C413A">
        <w:rPr>
          <w:rFonts w:ascii="Consolas" w:hAnsi="Consolas"/>
          <w:color w:val="F8F8F2"/>
          <w:sz w:val="26"/>
          <w:szCs w:val="26"/>
        </w:rPr>
        <w:t xml:space="preserve">.person1 </w:t>
      </w:r>
      <w:r w:rsidRPr="007C413A">
        <w:rPr>
          <w:rFonts w:ascii="Consolas" w:hAnsi="Consolas"/>
          <w:color w:val="FF79C6"/>
          <w:sz w:val="26"/>
          <w:szCs w:val="26"/>
        </w:rPr>
        <w:t>=</w:t>
      </w:r>
      <w:r w:rsidRPr="007C413A">
        <w:rPr>
          <w:rFonts w:ascii="Consolas" w:hAnsi="Consolas"/>
          <w:color w:val="F8F8F2"/>
          <w:sz w:val="26"/>
          <w:szCs w:val="26"/>
        </w:rPr>
        <w:t xml:space="preserve"> {name</w:t>
      </w:r>
      <w:r w:rsidRPr="007C413A">
        <w:rPr>
          <w:rFonts w:ascii="Consolas" w:hAnsi="Consolas"/>
          <w:color w:val="FF79C6"/>
          <w:sz w:val="26"/>
          <w:szCs w:val="26"/>
        </w:rPr>
        <w:t>:</w:t>
      </w:r>
      <w:r w:rsidRPr="007C413A">
        <w:rPr>
          <w:rFonts w:ascii="Consolas" w:hAnsi="Consolas"/>
          <w:color w:val="F8F8F2"/>
          <w:sz w:val="26"/>
          <w:szCs w:val="26"/>
        </w:rPr>
        <w:t xml:space="preserve"> </w:t>
      </w:r>
      <w:r w:rsidRPr="007C413A">
        <w:rPr>
          <w:rFonts w:ascii="Consolas" w:hAnsi="Consolas"/>
          <w:color w:val="E9F284"/>
          <w:sz w:val="26"/>
          <w:szCs w:val="26"/>
        </w:rPr>
        <w:t>"</w:t>
      </w:r>
      <w:r w:rsidRPr="007C413A">
        <w:rPr>
          <w:rFonts w:ascii="Consolas" w:hAnsi="Consolas"/>
          <w:color w:val="F1FA8C"/>
          <w:sz w:val="26"/>
          <w:szCs w:val="26"/>
        </w:rPr>
        <w:t>hung1</w:t>
      </w:r>
      <w:r w:rsidRPr="007C413A">
        <w:rPr>
          <w:rFonts w:ascii="Consolas" w:hAnsi="Consolas"/>
          <w:color w:val="E9F284"/>
          <w:sz w:val="26"/>
          <w:szCs w:val="26"/>
        </w:rPr>
        <w:t>"</w:t>
      </w:r>
      <w:r w:rsidRPr="007C413A">
        <w:rPr>
          <w:rFonts w:ascii="Consolas" w:hAnsi="Consolas"/>
          <w:color w:val="F8F8F2"/>
          <w:sz w:val="26"/>
          <w:szCs w:val="26"/>
        </w:rPr>
        <w:t>, test</w:t>
      </w:r>
      <w:r w:rsidRPr="007C413A">
        <w:rPr>
          <w:rFonts w:ascii="Consolas" w:hAnsi="Consolas"/>
          <w:color w:val="FF79C6"/>
          <w:sz w:val="26"/>
          <w:szCs w:val="26"/>
        </w:rPr>
        <w:t>:</w:t>
      </w:r>
      <w:r w:rsidRPr="007C413A">
        <w:rPr>
          <w:rFonts w:ascii="Consolas" w:hAnsi="Consolas"/>
          <w:color w:val="F8F8F2"/>
          <w:sz w:val="26"/>
          <w:szCs w:val="26"/>
        </w:rPr>
        <w:t xml:space="preserve"> </w:t>
      </w:r>
      <w:r w:rsidRPr="007C413A">
        <w:rPr>
          <w:rFonts w:ascii="Consolas" w:hAnsi="Consolas"/>
          <w:color w:val="E9F284"/>
          <w:sz w:val="26"/>
          <w:szCs w:val="26"/>
        </w:rPr>
        <w:t>'</w:t>
      </w:r>
      <w:r w:rsidRPr="007C413A">
        <w:rPr>
          <w:rFonts w:ascii="Consolas" w:hAnsi="Consolas"/>
          <w:color w:val="F1FA8C"/>
          <w:sz w:val="26"/>
          <w:szCs w:val="26"/>
        </w:rPr>
        <w:t>a2</w:t>
      </w:r>
      <w:r w:rsidRPr="007C413A">
        <w:rPr>
          <w:rFonts w:ascii="Consolas" w:hAnsi="Consolas"/>
          <w:color w:val="E9F284"/>
          <w:sz w:val="26"/>
          <w:szCs w:val="26"/>
        </w:rPr>
        <w:t>'</w:t>
      </w:r>
      <w:r w:rsidRPr="007C413A">
        <w:rPr>
          <w:rFonts w:ascii="Consolas" w:hAnsi="Consolas"/>
          <w:color w:val="F8F8F2"/>
          <w:sz w:val="26"/>
          <w:szCs w:val="26"/>
        </w:rPr>
        <w:t>}</w:t>
      </w:r>
    </w:p>
    <w:p w14:paraId="5939A6FD" w14:textId="77777777" w:rsidR="007C413A" w:rsidRPr="00306122" w:rsidRDefault="007C413A" w:rsidP="008D1430">
      <w:pPr>
        <w:pStyle w:val="Nidungvnbn"/>
        <w:ind w:hanging="90"/>
      </w:pPr>
    </w:p>
    <w:p w14:paraId="350EF4E8" w14:textId="0D98C07C" w:rsidR="00306122" w:rsidRPr="00306122" w:rsidRDefault="009C7FF9" w:rsidP="009C7FF9">
      <w:pPr>
        <w:pStyle w:val="Chng"/>
        <w:jc w:val="center"/>
      </w:pPr>
      <w:r>
        <w:t>54:06</w:t>
      </w:r>
    </w:p>
    <w:sectPr w:rsidR="00306122" w:rsidRPr="00306122" w:rsidSect="00DB7595">
      <w:headerReference w:type="default" r:id="rId9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39ECF" w14:textId="77777777" w:rsidR="008D6B02" w:rsidRDefault="008D6B02" w:rsidP="00453AB1">
      <w:r>
        <w:separator/>
      </w:r>
    </w:p>
  </w:endnote>
  <w:endnote w:type="continuationSeparator" w:id="0">
    <w:p w14:paraId="5891BF96" w14:textId="77777777" w:rsidR="008D6B02" w:rsidRDefault="008D6B02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99617" w14:textId="77777777" w:rsidR="008D6B02" w:rsidRDefault="008D6B02" w:rsidP="00453AB1">
      <w:r>
        <w:separator/>
      </w:r>
    </w:p>
  </w:footnote>
  <w:footnote w:type="continuationSeparator" w:id="0">
    <w:p w14:paraId="433F0F40" w14:textId="77777777" w:rsidR="008D6B02" w:rsidRDefault="008D6B02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6294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D7ECFE" w14:textId="3BCAB8C4" w:rsidR="0045782A" w:rsidRDefault="0045782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C89338" w14:textId="77777777" w:rsidR="00DB7595" w:rsidRDefault="00DB75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357"/>
    <w:multiLevelType w:val="hybridMultilevel"/>
    <w:tmpl w:val="C21C4178"/>
    <w:lvl w:ilvl="0" w:tplc="FFFFFFFF">
      <w:start w:val="1"/>
      <w:numFmt w:val="lowerLetter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19B5"/>
    <w:multiLevelType w:val="hybridMultilevel"/>
    <w:tmpl w:val="C7B4F6A4"/>
    <w:lvl w:ilvl="0" w:tplc="B5ECD138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103C6"/>
    <w:multiLevelType w:val="hybridMultilevel"/>
    <w:tmpl w:val="2AC64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54100"/>
    <w:multiLevelType w:val="hybridMultilevel"/>
    <w:tmpl w:val="33328ACE"/>
    <w:lvl w:ilvl="0" w:tplc="07583DB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127CAA"/>
    <w:multiLevelType w:val="hybridMultilevel"/>
    <w:tmpl w:val="8D5C71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E930BB"/>
    <w:multiLevelType w:val="hybridMultilevel"/>
    <w:tmpl w:val="CBD41106"/>
    <w:lvl w:ilvl="0" w:tplc="0409001B">
      <w:start w:val="1"/>
      <w:numFmt w:val="lowerRoman"/>
      <w:lvlText w:val="%1."/>
      <w:lvlJc w:val="right"/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19E1307"/>
    <w:multiLevelType w:val="hybridMultilevel"/>
    <w:tmpl w:val="604CE2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2130FCC"/>
    <w:multiLevelType w:val="hybridMultilevel"/>
    <w:tmpl w:val="2F4278C8"/>
    <w:lvl w:ilvl="0" w:tplc="FFFFFFFF">
      <w:start w:val="1"/>
      <w:numFmt w:val="lowerLetter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C4007"/>
    <w:multiLevelType w:val="hybridMultilevel"/>
    <w:tmpl w:val="4952657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200" w:hanging="360"/>
      </w:pPr>
      <w:rPr>
        <w:rFonts w:ascii="Wingdings" w:hAnsi="Wingdings" w:hint="default"/>
      </w:rPr>
    </w:lvl>
  </w:abstractNum>
  <w:abstractNum w:abstractNumId="9" w15:restartNumberingAfterBreak="0">
    <w:nsid w:val="253A58A2"/>
    <w:multiLevelType w:val="hybridMultilevel"/>
    <w:tmpl w:val="1A742FB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F060B7"/>
    <w:multiLevelType w:val="hybridMultilevel"/>
    <w:tmpl w:val="A650DFE6"/>
    <w:lvl w:ilvl="0" w:tplc="FFFFFFFF">
      <w:start w:val="1"/>
      <w:numFmt w:val="lowerLetter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D5A54"/>
    <w:multiLevelType w:val="hybridMultilevel"/>
    <w:tmpl w:val="40F8F52E"/>
    <w:lvl w:ilvl="0" w:tplc="BC28FF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862421"/>
    <w:multiLevelType w:val="hybridMultilevel"/>
    <w:tmpl w:val="FDEABB98"/>
    <w:lvl w:ilvl="0" w:tplc="0242D9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262FA7"/>
    <w:multiLevelType w:val="hybridMultilevel"/>
    <w:tmpl w:val="9ACE6AF4"/>
    <w:lvl w:ilvl="0" w:tplc="FFFFFFFF">
      <w:start w:val="1"/>
      <w:numFmt w:val="lowerLetter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52A66"/>
    <w:multiLevelType w:val="hybridMultilevel"/>
    <w:tmpl w:val="8F78711C"/>
    <w:lvl w:ilvl="0" w:tplc="5B9CF7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AA10293"/>
    <w:multiLevelType w:val="hybridMultilevel"/>
    <w:tmpl w:val="DD4069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2F569A2"/>
    <w:multiLevelType w:val="hybridMultilevel"/>
    <w:tmpl w:val="70A84548"/>
    <w:lvl w:ilvl="0" w:tplc="04090017">
      <w:start w:val="1"/>
      <w:numFmt w:val="lowerLetter"/>
      <w:lvlText w:val="%1)"/>
      <w:lvlJc w:val="left"/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C6124A"/>
    <w:multiLevelType w:val="hybridMultilevel"/>
    <w:tmpl w:val="B3B6C0D2"/>
    <w:lvl w:ilvl="0" w:tplc="FFFFFFFF">
      <w:start w:val="1"/>
      <w:numFmt w:val="lowerLetter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B3088"/>
    <w:multiLevelType w:val="hybridMultilevel"/>
    <w:tmpl w:val="11822D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64A57D5"/>
    <w:multiLevelType w:val="hybridMultilevel"/>
    <w:tmpl w:val="C840DED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C678C"/>
    <w:multiLevelType w:val="hybridMultilevel"/>
    <w:tmpl w:val="9ACE6AF4"/>
    <w:lvl w:ilvl="0" w:tplc="04090017">
      <w:start w:val="1"/>
      <w:numFmt w:val="lowerLetter"/>
      <w:lvlText w:val="%1)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5702C"/>
    <w:multiLevelType w:val="hybridMultilevel"/>
    <w:tmpl w:val="B8ECE14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83629"/>
    <w:multiLevelType w:val="hybridMultilevel"/>
    <w:tmpl w:val="5F3CEC6A"/>
    <w:lvl w:ilvl="0" w:tplc="10EA5D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1461784"/>
    <w:multiLevelType w:val="hybridMultilevel"/>
    <w:tmpl w:val="6B2A8436"/>
    <w:lvl w:ilvl="0" w:tplc="FFFFFFFF">
      <w:start w:val="1"/>
      <w:numFmt w:val="lowerLetter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263A6"/>
    <w:multiLevelType w:val="hybridMultilevel"/>
    <w:tmpl w:val="49C433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68B3DD5"/>
    <w:multiLevelType w:val="hybridMultilevel"/>
    <w:tmpl w:val="4F9455A4"/>
    <w:lvl w:ilvl="0" w:tplc="6B0AD0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8932917"/>
    <w:multiLevelType w:val="hybridMultilevel"/>
    <w:tmpl w:val="055CFE52"/>
    <w:lvl w:ilvl="0" w:tplc="16E83E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032640"/>
    <w:multiLevelType w:val="hybridMultilevel"/>
    <w:tmpl w:val="2FE0EF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4D61940"/>
    <w:multiLevelType w:val="hybridMultilevel"/>
    <w:tmpl w:val="363AD2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B1077"/>
    <w:multiLevelType w:val="hybridMultilevel"/>
    <w:tmpl w:val="42D67AF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72109945">
    <w:abstractNumId w:val="20"/>
  </w:num>
  <w:num w:numId="2" w16cid:durableId="1676107128">
    <w:abstractNumId w:val="3"/>
  </w:num>
  <w:num w:numId="3" w16cid:durableId="1315599782">
    <w:abstractNumId w:val="24"/>
  </w:num>
  <w:num w:numId="4" w16cid:durableId="1432513359">
    <w:abstractNumId w:val="4"/>
  </w:num>
  <w:num w:numId="5" w16cid:durableId="1349060000">
    <w:abstractNumId w:val="1"/>
  </w:num>
  <w:num w:numId="6" w16cid:durableId="1998995039">
    <w:abstractNumId w:val="15"/>
  </w:num>
  <w:num w:numId="7" w16cid:durableId="364410733">
    <w:abstractNumId w:val="21"/>
  </w:num>
  <w:num w:numId="8" w16cid:durableId="709495833">
    <w:abstractNumId w:val="2"/>
  </w:num>
  <w:num w:numId="9" w16cid:durableId="1554147954">
    <w:abstractNumId w:val="19"/>
  </w:num>
  <w:num w:numId="10" w16cid:durableId="303046872">
    <w:abstractNumId w:val="18"/>
  </w:num>
  <w:num w:numId="11" w16cid:durableId="260727594">
    <w:abstractNumId w:val="28"/>
  </w:num>
  <w:num w:numId="12" w16cid:durableId="1468738407">
    <w:abstractNumId w:val="11"/>
  </w:num>
  <w:num w:numId="13" w16cid:durableId="367339414">
    <w:abstractNumId w:val="8"/>
  </w:num>
  <w:num w:numId="14" w16cid:durableId="189031863">
    <w:abstractNumId w:val="16"/>
  </w:num>
  <w:num w:numId="15" w16cid:durableId="1902449186">
    <w:abstractNumId w:val="5"/>
  </w:num>
  <w:num w:numId="16" w16cid:durableId="1967348408">
    <w:abstractNumId w:val="29"/>
  </w:num>
  <w:num w:numId="17" w16cid:durableId="129252017">
    <w:abstractNumId w:val="9"/>
  </w:num>
  <w:num w:numId="18" w16cid:durableId="47069490">
    <w:abstractNumId w:val="17"/>
  </w:num>
  <w:num w:numId="19" w16cid:durableId="849565192">
    <w:abstractNumId w:val="7"/>
  </w:num>
  <w:num w:numId="20" w16cid:durableId="226428207">
    <w:abstractNumId w:val="23"/>
  </w:num>
  <w:num w:numId="21" w16cid:durableId="1562129712">
    <w:abstractNumId w:val="0"/>
  </w:num>
  <w:num w:numId="22" w16cid:durableId="756289938">
    <w:abstractNumId w:val="10"/>
  </w:num>
  <w:num w:numId="23" w16cid:durableId="450975444">
    <w:abstractNumId w:val="13"/>
  </w:num>
  <w:num w:numId="24" w16cid:durableId="889729557">
    <w:abstractNumId w:val="12"/>
  </w:num>
  <w:num w:numId="25" w16cid:durableId="1539590855">
    <w:abstractNumId w:val="22"/>
  </w:num>
  <w:num w:numId="26" w16cid:durableId="2034375175">
    <w:abstractNumId w:val="14"/>
  </w:num>
  <w:num w:numId="27" w16cid:durableId="1014265037">
    <w:abstractNumId w:val="26"/>
  </w:num>
  <w:num w:numId="28" w16cid:durableId="791243923">
    <w:abstractNumId w:val="25"/>
  </w:num>
  <w:num w:numId="29" w16cid:durableId="291133966">
    <w:abstractNumId w:val="27"/>
  </w:num>
  <w:num w:numId="30" w16cid:durableId="747964884">
    <w:abstractNumId w:val="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C0"/>
    <w:rsid w:val="00000FCE"/>
    <w:rsid w:val="00020AD3"/>
    <w:rsid w:val="00023E1C"/>
    <w:rsid w:val="00024496"/>
    <w:rsid w:val="000436D1"/>
    <w:rsid w:val="00047A64"/>
    <w:rsid w:val="00061325"/>
    <w:rsid w:val="00062ECF"/>
    <w:rsid w:val="00083DF4"/>
    <w:rsid w:val="000861EB"/>
    <w:rsid w:val="000A2500"/>
    <w:rsid w:val="000A6197"/>
    <w:rsid w:val="000A7D6F"/>
    <w:rsid w:val="000C0769"/>
    <w:rsid w:val="000F3154"/>
    <w:rsid w:val="001166F6"/>
    <w:rsid w:val="00121599"/>
    <w:rsid w:val="00137133"/>
    <w:rsid w:val="00140A19"/>
    <w:rsid w:val="00153DA9"/>
    <w:rsid w:val="001557C6"/>
    <w:rsid w:val="00172035"/>
    <w:rsid w:val="00173862"/>
    <w:rsid w:val="00174A24"/>
    <w:rsid w:val="00176038"/>
    <w:rsid w:val="0018522D"/>
    <w:rsid w:val="001A7B4C"/>
    <w:rsid w:val="001B2F81"/>
    <w:rsid w:val="001B3973"/>
    <w:rsid w:val="001D599D"/>
    <w:rsid w:val="00207DC2"/>
    <w:rsid w:val="002125AE"/>
    <w:rsid w:val="00214EBA"/>
    <w:rsid w:val="00252F26"/>
    <w:rsid w:val="002767C7"/>
    <w:rsid w:val="0028663F"/>
    <w:rsid w:val="00286B9A"/>
    <w:rsid w:val="00291721"/>
    <w:rsid w:val="002D14F5"/>
    <w:rsid w:val="002D45C0"/>
    <w:rsid w:val="002D4607"/>
    <w:rsid w:val="002D4629"/>
    <w:rsid w:val="002D796D"/>
    <w:rsid w:val="002E3FBE"/>
    <w:rsid w:val="002E4885"/>
    <w:rsid w:val="002F5FC0"/>
    <w:rsid w:val="002F7B05"/>
    <w:rsid w:val="00306122"/>
    <w:rsid w:val="003169C3"/>
    <w:rsid w:val="003218FF"/>
    <w:rsid w:val="003345C4"/>
    <w:rsid w:val="00371B96"/>
    <w:rsid w:val="003B09BE"/>
    <w:rsid w:val="003B3D63"/>
    <w:rsid w:val="003B7A20"/>
    <w:rsid w:val="003D4390"/>
    <w:rsid w:val="00401DA4"/>
    <w:rsid w:val="0041372A"/>
    <w:rsid w:val="00423578"/>
    <w:rsid w:val="004350CB"/>
    <w:rsid w:val="00451E8D"/>
    <w:rsid w:val="00453AB1"/>
    <w:rsid w:val="0045782A"/>
    <w:rsid w:val="0046152E"/>
    <w:rsid w:val="00462858"/>
    <w:rsid w:val="00463A7B"/>
    <w:rsid w:val="0047323E"/>
    <w:rsid w:val="004758D9"/>
    <w:rsid w:val="004A2B37"/>
    <w:rsid w:val="004A7C39"/>
    <w:rsid w:val="004B68DD"/>
    <w:rsid w:val="004E3C16"/>
    <w:rsid w:val="004E6CF8"/>
    <w:rsid w:val="0053173E"/>
    <w:rsid w:val="00535A13"/>
    <w:rsid w:val="005400E6"/>
    <w:rsid w:val="00542585"/>
    <w:rsid w:val="00563990"/>
    <w:rsid w:val="00593511"/>
    <w:rsid w:val="00593661"/>
    <w:rsid w:val="00594A25"/>
    <w:rsid w:val="005C43C2"/>
    <w:rsid w:val="005C7BA3"/>
    <w:rsid w:val="005D19B5"/>
    <w:rsid w:val="005D5C20"/>
    <w:rsid w:val="005F0E9F"/>
    <w:rsid w:val="00610BA2"/>
    <w:rsid w:val="00613039"/>
    <w:rsid w:val="00615CAC"/>
    <w:rsid w:val="006305E3"/>
    <w:rsid w:val="006327F9"/>
    <w:rsid w:val="0064189C"/>
    <w:rsid w:val="00650D6A"/>
    <w:rsid w:val="0065440F"/>
    <w:rsid w:val="00661C48"/>
    <w:rsid w:val="0066242F"/>
    <w:rsid w:val="00663E3D"/>
    <w:rsid w:val="006851E1"/>
    <w:rsid w:val="00687C84"/>
    <w:rsid w:val="006D7755"/>
    <w:rsid w:val="007017AE"/>
    <w:rsid w:val="0070470B"/>
    <w:rsid w:val="007072FB"/>
    <w:rsid w:val="007266DE"/>
    <w:rsid w:val="00730049"/>
    <w:rsid w:val="007307BC"/>
    <w:rsid w:val="00737340"/>
    <w:rsid w:val="00741D1A"/>
    <w:rsid w:val="007519E6"/>
    <w:rsid w:val="00752C79"/>
    <w:rsid w:val="00766A3F"/>
    <w:rsid w:val="00791EED"/>
    <w:rsid w:val="0079657A"/>
    <w:rsid w:val="007A1409"/>
    <w:rsid w:val="007B1A23"/>
    <w:rsid w:val="007B7FF5"/>
    <w:rsid w:val="007C413A"/>
    <w:rsid w:val="007C438A"/>
    <w:rsid w:val="007D1988"/>
    <w:rsid w:val="007D4315"/>
    <w:rsid w:val="007D5204"/>
    <w:rsid w:val="007E6AB9"/>
    <w:rsid w:val="007E7FF7"/>
    <w:rsid w:val="007F2090"/>
    <w:rsid w:val="007F5ABE"/>
    <w:rsid w:val="007F69E5"/>
    <w:rsid w:val="00824560"/>
    <w:rsid w:val="0085380A"/>
    <w:rsid w:val="00867C2D"/>
    <w:rsid w:val="00880D36"/>
    <w:rsid w:val="008835AE"/>
    <w:rsid w:val="00886873"/>
    <w:rsid w:val="0089269E"/>
    <w:rsid w:val="008A7F77"/>
    <w:rsid w:val="008B1846"/>
    <w:rsid w:val="008D1430"/>
    <w:rsid w:val="008D3854"/>
    <w:rsid w:val="008D6B02"/>
    <w:rsid w:val="008E20E0"/>
    <w:rsid w:val="008E2A9C"/>
    <w:rsid w:val="008E6453"/>
    <w:rsid w:val="008F3FBF"/>
    <w:rsid w:val="0090612C"/>
    <w:rsid w:val="009100EE"/>
    <w:rsid w:val="009372C0"/>
    <w:rsid w:val="00942B81"/>
    <w:rsid w:val="009C7FF9"/>
    <w:rsid w:val="009E4618"/>
    <w:rsid w:val="009E61A0"/>
    <w:rsid w:val="009E6F2C"/>
    <w:rsid w:val="009F0A30"/>
    <w:rsid w:val="00A11973"/>
    <w:rsid w:val="00A2287B"/>
    <w:rsid w:val="00A357FE"/>
    <w:rsid w:val="00A526F5"/>
    <w:rsid w:val="00A56C2B"/>
    <w:rsid w:val="00A812A8"/>
    <w:rsid w:val="00A93DA0"/>
    <w:rsid w:val="00A9405D"/>
    <w:rsid w:val="00AC1A52"/>
    <w:rsid w:val="00AE42EB"/>
    <w:rsid w:val="00AF7623"/>
    <w:rsid w:val="00B01D8E"/>
    <w:rsid w:val="00B118C8"/>
    <w:rsid w:val="00B26D6E"/>
    <w:rsid w:val="00B62922"/>
    <w:rsid w:val="00B70F78"/>
    <w:rsid w:val="00B8489D"/>
    <w:rsid w:val="00B94361"/>
    <w:rsid w:val="00BA6971"/>
    <w:rsid w:val="00BB2B2A"/>
    <w:rsid w:val="00BB4402"/>
    <w:rsid w:val="00BB5F1D"/>
    <w:rsid w:val="00BC202F"/>
    <w:rsid w:val="00BF6008"/>
    <w:rsid w:val="00C0567A"/>
    <w:rsid w:val="00C14DB6"/>
    <w:rsid w:val="00C26AF3"/>
    <w:rsid w:val="00C56904"/>
    <w:rsid w:val="00C67B32"/>
    <w:rsid w:val="00C70A1B"/>
    <w:rsid w:val="00C718AA"/>
    <w:rsid w:val="00C73912"/>
    <w:rsid w:val="00C75086"/>
    <w:rsid w:val="00C82D61"/>
    <w:rsid w:val="00C83E3A"/>
    <w:rsid w:val="00C91FAD"/>
    <w:rsid w:val="00C942E0"/>
    <w:rsid w:val="00CA1C39"/>
    <w:rsid w:val="00CC3E8B"/>
    <w:rsid w:val="00CD13EC"/>
    <w:rsid w:val="00CE039F"/>
    <w:rsid w:val="00CE170E"/>
    <w:rsid w:val="00CE5555"/>
    <w:rsid w:val="00D073F5"/>
    <w:rsid w:val="00D3255F"/>
    <w:rsid w:val="00D34D21"/>
    <w:rsid w:val="00D477CB"/>
    <w:rsid w:val="00D66607"/>
    <w:rsid w:val="00D805A0"/>
    <w:rsid w:val="00DB7595"/>
    <w:rsid w:val="00DC2276"/>
    <w:rsid w:val="00DD19B8"/>
    <w:rsid w:val="00DD74FD"/>
    <w:rsid w:val="00DD783F"/>
    <w:rsid w:val="00E10C8C"/>
    <w:rsid w:val="00E321DE"/>
    <w:rsid w:val="00E35832"/>
    <w:rsid w:val="00E442BC"/>
    <w:rsid w:val="00E55F6F"/>
    <w:rsid w:val="00E61998"/>
    <w:rsid w:val="00E73E69"/>
    <w:rsid w:val="00E766EA"/>
    <w:rsid w:val="00E837F0"/>
    <w:rsid w:val="00E85D40"/>
    <w:rsid w:val="00E967E1"/>
    <w:rsid w:val="00E96D9E"/>
    <w:rsid w:val="00EE5724"/>
    <w:rsid w:val="00F07FB0"/>
    <w:rsid w:val="00F21C73"/>
    <w:rsid w:val="00F6183C"/>
    <w:rsid w:val="00F714D6"/>
    <w:rsid w:val="00F76101"/>
    <w:rsid w:val="00F87F8B"/>
    <w:rsid w:val="00F95DBB"/>
    <w:rsid w:val="00FA0719"/>
    <w:rsid w:val="00FC0613"/>
    <w:rsid w:val="00FC67C5"/>
    <w:rsid w:val="00FD5D49"/>
    <w:rsid w:val="00FD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3891"/>
  <w15:docId w15:val="{D1C810BD-C615-4F14-9615-F9892537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E3A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305E3"/>
    <w:rPr>
      <w:color w:val="808080"/>
    </w:rPr>
  </w:style>
  <w:style w:type="paragraph" w:styleId="ListParagraph">
    <w:name w:val="List Paragraph"/>
    <w:basedOn w:val="Normal"/>
    <w:uiPriority w:val="34"/>
    <w:qFormat/>
    <w:rsid w:val="00FC061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9269E"/>
    <w:pPr>
      <w:spacing w:before="240" w:line="259" w:lineRule="auto"/>
      <w:outlineLvl w:val="9"/>
    </w:pPr>
    <w:rPr>
      <w:b w:val="0"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TRINH%20BAY%20BAO%20CAO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55B99-41F5-4410-BE50-D7BCD7E29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Template_TrinhbayDoAnCuoiKi&amp;BaiTapLonCacMon.dotx</Template>
  <TotalTime>1716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Nguyễn Hưng</cp:lastModifiedBy>
  <cp:revision>56</cp:revision>
  <dcterms:created xsi:type="dcterms:W3CDTF">2019-09-22T12:43:00Z</dcterms:created>
  <dcterms:modified xsi:type="dcterms:W3CDTF">2023-01-03T17:15:00Z</dcterms:modified>
</cp:coreProperties>
</file>